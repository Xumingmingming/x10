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2A71" w14:textId="77777777" w:rsidR="00533586" w:rsidRPr="008B77CE" w:rsidRDefault="004F1D8B" w:rsidP="00B156CE">
      <w:pPr>
        <w:pStyle w:val="1"/>
        <w:rPr>
          <w:sz w:val="30"/>
          <w:szCs w:val="30"/>
        </w:rPr>
      </w:pPr>
      <w:r w:rsidRPr="008B77CE">
        <w:rPr>
          <w:rFonts w:hint="eastAsia"/>
          <w:sz w:val="30"/>
          <w:szCs w:val="30"/>
        </w:rPr>
        <w:t>APGAS in java 8</w:t>
      </w:r>
    </w:p>
    <w:p w14:paraId="6572142E" w14:textId="77777777" w:rsidR="00145C0C" w:rsidRPr="008B77CE" w:rsidRDefault="00145C0C" w:rsidP="004F1D8B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1.简介：</w:t>
      </w:r>
    </w:p>
    <w:p w14:paraId="647D0E76" w14:textId="77777777" w:rsidR="004F1D8B" w:rsidRPr="008B77CE" w:rsidRDefault="00145C0C" w:rsidP="004F1D8B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这是一个用java8实现APGAS编程模型的java库，对java而言，APGAS不是一门语言或者编程模型，仅仅是API，一个library。</w:t>
      </w:r>
    </w:p>
    <w:p w14:paraId="2CA0B855" w14:textId="77777777" w:rsidR="00145C0C" w:rsidRPr="008B77CE" w:rsidRDefault="00145C0C" w:rsidP="004F1D8B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2.如何运行：</w:t>
      </w:r>
    </w:p>
    <w:p w14:paraId="2CCC6B33" w14:textId="77777777" w:rsidR="00145C0C" w:rsidRPr="008B77CE" w:rsidRDefault="00145C0C" w:rsidP="004F1D8B">
      <w:pPr>
        <w:rPr>
          <w:rFonts w:ascii="Microsoft YaHei" w:eastAsia="Microsoft YaHei" w:hAnsi="Microsoft YaHei"/>
          <w:color w:val="000000" w:themeColor="text1"/>
          <w:sz w:val="30"/>
          <w:szCs w:val="30"/>
          <w:lang w:val="en-GB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 xml:space="preserve">     </w:t>
      </w:r>
      <w:r w:rsidR="00E37F0F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运行用APGAS编程模型编写的java程序，</w:t>
      </w: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有2种方式运行（以</w:t>
      </w:r>
      <w:r w:rsidRPr="008B77CE">
        <w:rPr>
          <w:rFonts w:ascii="Microsoft YaHei" w:eastAsia="Microsoft YaHei" w:hAnsi="Microsoft YaHei"/>
          <w:iCs/>
          <w:color w:val="000000" w:themeColor="text1"/>
          <w:sz w:val="30"/>
          <w:szCs w:val="30"/>
        </w:rPr>
        <w:t>HelloWorld.java</w:t>
      </w:r>
      <w:r w:rsidR="00C77D6B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为例</w:t>
      </w: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）：</w:t>
      </w:r>
    </w:p>
    <w:p w14:paraId="39394098" w14:textId="77777777" w:rsidR="00E37F0F" w:rsidRPr="008B77CE" w:rsidRDefault="00145C0C" w:rsidP="00E37F0F">
      <w:pPr>
        <w:pStyle w:val="afc"/>
        <w:numPr>
          <w:ilvl w:val="0"/>
          <w:numId w:val="5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 w:hint="eastAsia"/>
          <w:color w:val="000000" w:themeColor="text1"/>
          <w:highlight w:val="yellow"/>
        </w:rPr>
        <w:t>通过命令行运行</w:t>
      </w:r>
      <w:r w:rsidR="000150C1" w:rsidRPr="008B77CE">
        <w:rPr>
          <w:rFonts w:ascii="Microsoft YaHei" w:eastAsia="Microsoft YaHei" w:hAnsi="Microsoft YaHei" w:hint="eastAsia"/>
          <w:color w:val="000000" w:themeColor="text1"/>
        </w:rPr>
        <w:t>：</w:t>
      </w:r>
    </w:p>
    <w:p w14:paraId="646FE27B" w14:textId="77777777" w:rsidR="00E37F0F" w:rsidRPr="008B77CE" w:rsidRDefault="00E37F0F" w:rsidP="00E37F0F">
      <w:pPr>
        <w:rPr>
          <w:rFonts w:ascii="Microsoft YaHei" w:eastAsia="Microsoft YaHei" w:hAnsi="Microsoft YaHei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运行程序需要2个库：</w:t>
      </w:r>
      <w:r w:rsidR="00591118" w:rsidRPr="008B77CE">
        <w:rPr>
          <w:rFonts w:ascii="Microsoft YaHei" w:eastAsia="Microsoft YaHei" w:hAnsi="Microsoft YaHei"/>
          <w:color w:val="FF0000"/>
          <w:sz w:val="30"/>
          <w:szCs w:val="30"/>
        </w:rPr>
        <w:t>apgas.jar</w:t>
      </w:r>
      <w:r w:rsidR="00591118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和</w:t>
      </w:r>
      <w:bookmarkStart w:id="0" w:name="OLE_LINK1"/>
      <w:bookmarkStart w:id="1" w:name="OLE_LINK2"/>
      <w:r w:rsidR="00591118" w:rsidRPr="008B77CE">
        <w:rPr>
          <w:rFonts w:ascii="Microsoft YaHei" w:eastAsia="Microsoft YaHei" w:hAnsi="Microsoft YaHei"/>
          <w:color w:val="FF0000"/>
          <w:sz w:val="30"/>
          <w:szCs w:val="30"/>
        </w:rPr>
        <w:t>hazelcast-3.4.jar</w:t>
      </w:r>
      <w:bookmarkEnd w:id="0"/>
      <w:bookmarkEnd w:id="1"/>
      <w:r w:rsidR="00591118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。这2 个库可以通过网站</w:t>
      </w:r>
      <w:hyperlink r:id="rId7" w:history="1">
        <w:r w:rsidRPr="008B77CE">
          <w:rPr>
            <w:rFonts w:ascii="Microsoft YaHei" w:eastAsia="Microsoft YaHei" w:hAnsi="Microsoft YaHei"/>
            <w:color w:val="892005"/>
            <w:sz w:val="30"/>
            <w:szCs w:val="30"/>
            <w:u w:val="single"/>
            <w:bdr w:val="none" w:sz="0" w:space="0" w:color="auto" w:frame="1"/>
          </w:rPr>
          <w:t>standalone archive</w:t>
        </w:r>
      </w:hyperlink>
      <w:r w:rsidR="00591118" w:rsidRPr="008B77CE">
        <w:rPr>
          <w:rFonts w:ascii="Microsoft YaHei" w:eastAsia="Microsoft YaHei" w:hAnsi="Microsoft YaHei" w:hint="eastAsia"/>
          <w:sz w:val="30"/>
          <w:szCs w:val="30"/>
        </w:rPr>
        <w:t>下载。</w:t>
      </w:r>
    </w:p>
    <w:p w14:paraId="33506BAA" w14:textId="77777777" w:rsidR="00683B56" w:rsidRPr="008B77CE" w:rsidRDefault="00683B56" w:rsidP="00683B56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Courier New" w:hAnsi="Courier New" w:cs="Courier New"/>
          <w:iCs/>
          <w:color w:val="AC3400"/>
          <w:sz w:val="30"/>
          <w:szCs w:val="30"/>
          <w:lang w:val="en-US"/>
        </w:rPr>
      </w:pPr>
      <w:r w:rsidRPr="008B77CE">
        <w:rPr>
          <w:rFonts w:ascii="Microsoft YaHei" w:eastAsia="Microsoft YaHei" w:hAnsi="Microsoft YaHei" w:cs="Times New Roman" w:hint="eastAsia"/>
          <w:color w:val="auto"/>
          <w:sz w:val="30"/>
          <w:szCs w:val="30"/>
          <w:lang w:val="en-US"/>
        </w:rPr>
        <w:t>编译：</w:t>
      </w:r>
      <w:r w:rsidRPr="008B77CE">
        <w:rPr>
          <w:rFonts w:ascii="Courier New" w:hAnsi="Courier New" w:cs="Courier New"/>
          <w:iCs/>
          <w:color w:val="AC3400"/>
          <w:sz w:val="30"/>
          <w:szCs w:val="30"/>
          <w:lang w:val="en-US"/>
        </w:rPr>
        <w:t>javac -cp .:apgas.jar HelloWorld.java</w:t>
      </w:r>
    </w:p>
    <w:p w14:paraId="2F3F3093" w14:textId="77777777" w:rsidR="00683B56" w:rsidRPr="008B77CE" w:rsidRDefault="00683B56" w:rsidP="00683B56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说明：</w:t>
      </w:r>
    </w:p>
    <w:p w14:paraId="26374CBF" w14:textId="77777777" w:rsidR="00E37F0F" w:rsidRPr="008B77CE" w:rsidRDefault="00683B56" w:rsidP="00683B56">
      <w:pPr>
        <w:pStyle w:val="afc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 w:hint="eastAsia"/>
          <w:color w:val="000000" w:themeColor="text1"/>
        </w:rPr>
        <w:t xml:space="preserve">-cp </w:t>
      </w:r>
      <w:r w:rsidR="000150C1" w:rsidRPr="008B77CE">
        <w:rPr>
          <w:rFonts w:ascii="Microsoft YaHei" w:eastAsia="Microsoft YaHei" w:hAnsi="Microsoft YaHei" w:hint="eastAsia"/>
          <w:color w:val="000000" w:themeColor="text1"/>
        </w:rPr>
        <w:t>：</w:t>
      </w:r>
      <w:r w:rsidR="00F276D4" w:rsidRPr="008B77CE">
        <w:rPr>
          <w:rFonts w:ascii="Microsoft YaHei" w:eastAsia="Microsoft YaHei" w:hAnsi="Microsoft YaHei" w:hint="eastAsia"/>
          <w:color w:val="000000" w:themeColor="text1"/>
        </w:rPr>
        <w:t>指定在哪去找应用程序中使用到的类文件</w:t>
      </w:r>
    </w:p>
    <w:p w14:paraId="328810F5" w14:textId="77777777" w:rsidR="00F276D4" w:rsidRPr="008B77CE" w:rsidRDefault="00F276D4" w:rsidP="000150C1">
      <w:pPr>
        <w:pStyle w:val="afc"/>
        <w:numPr>
          <w:ilvl w:val="0"/>
          <w:numId w:val="6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 w:hint="eastAsia"/>
          <w:color w:val="000000" w:themeColor="text1"/>
        </w:rPr>
        <w:t xml:space="preserve">. </w:t>
      </w:r>
      <w:r w:rsidR="000A2FA8" w:rsidRPr="008B77CE">
        <w:rPr>
          <w:rFonts w:ascii="Microsoft YaHei" w:eastAsia="Microsoft YaHei" w:hAnsi="Microsoft YaHei" w:hint="eastAsia"/>
          <w:color w:val="000000" w:themeColor="text1"/>
        </w:rPr>
        <w:t xml:space="preserve"> </w:t>
      </w:r>
      <w:r w:rsidR="000150C1" w:rsidRPr="008B77CE">
        <w:rPr>
          <w:rFonts w:ascii="Microsoft YaHei" w:eastAsia="Microsoft YaHei" w:hAnsi="Microsoft YaHei" w:hint="eastAsia"/>
          <w:color w:val="000000" w:themeColor="text1"/>
        </w:rPr>
        <w:t>：指当前目录。</w:t>
      </w:r>
      <w:r w:rsidR="000A2FA8" w:rsidRPr="008B77CE">
        <w:rPr>
          <w:rFonts w:ascii="Microsoft YaHei" w:eastAsia="Microsoft YaHei" w:hAnsi="Microsoft YaHei" w:hint="eastAsia"/>
          <w:color w:val="000000" w:themeColor="text1"/>
        </w:rPr>
        <w:t>没有会报错，找不到</w:t>
      </w:r>
      <w:r w:rsidR="000150C1" w:rsidRPr="008B77CE">
        <w:rPr>
          <w:rFonts w:ascii="Microsoft YaHei" w:eastAsia="Microsoft YaHei" w:hAnsi="Microsoft YaHei"/>
          <w:color w:val="000000" w:themeColor="text1"/>
          <w:lang w:val="en-US"/>
        </w:rPr>
        <w:t>找不到或无法加载主类 HelloWorld</w:t>
      </w:r>
    </w:p>
    <w:p w14:paraId="28FF4B1E" w14:textId="77777777" w:rsidR="000150C1" w:rsidRPr="008B77CE" w:rsidRDefault="000150C1" w:rsidP="000150C1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Courier New" w:hAnsi="Courier New" w:cs="Courier New"/>
          <w:iCs/>
          <w:color w:val="AC3400"/>
          <w:sz w:val="30"/>
          <w:szCs w:val="30"/>
          <w:lang w:val="en-US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运行：</w:t>
      </w:r>
      <w:r w:rsidRPr="008B77CE">
        <w:rPr>
          <w:rFonts w:ascii="Courier New" w:hAnsi="Courier New" w:cs="Courier New"/>
          <w:iCs/>
          <w:color w:val="AC3400"/>
          <w:sz w:val="30"/>
          <w:szCs w:val="30"/>
          <w:lang w:val="en-US"/>
        </w:rPr>
        <w:t>java -cp .:apgas.jar:hazelcast-3.4.jar -Dapgas.places=4 HelloWorld</w:t>
      </w:r>
    </w:p>
    <w:p w14:paraId="64F175A5" w14:textId="77777777" w:rsidR="000150C1" w:rsidRPr="008B77CE" w:rsidRDefault="000150C1" w:rsidP="000150C1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说明：</w:t>
      </w:r>
    </w:p>
    <w:p w14:paraId="1E3B1A2D" w14:textId="77777777" w:rsidR="000150C1" w:rsidRPr="008B77CE" w:rsidRDefault="000150C1" w:rsidP="000150C1">
      <w:pPr>
        <w:pStyle w:val="afc"/>
        <w:numPr>
          <w:ilvl w:val="0"/>
          <w:numId w:val="7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/>
          <w:color w:val="000000" w:themeColor="text1"/>
        </w:rPr>
        <w:t>hazelcast-3.4.jar</w:t>
      </w:r>
      <w:r w:rsidRPr="008B77CE">
        <w:rPr>
          <w:rFonts w:ascii="Microsoft YaHei" w:eastAsia="Microsoft YaHei" w:hAnsi="Microsoft YaHei" w:hint="eastAsia"/>
          <w:color w:val="000000" w:themeColor="text1"/>
        </w:rPr>
        <w:t>是运行程序必须的</w:t>
      </w:r>
    </w:p>
    <w:p w14:paraId="5C680504" w14:textId="77777777" w:rsidR="0071240D" w:rsidRPr="008B77CE" w:rsidRDefault="000150C1" w:rsidP="0071240D">
      <w:pPr>
        <w:pStyle w:val="afc"/>
        <w:numPr>
          <w:ilvl w:val="0"/>
          <w:numId w:val="7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 w:hint="eastAsia"/>
          <w:color w:val="000000" w:themeColor="text1"/>
        </w:rPr>
        <w:t>通过</w:t>
      </w:r>
      <w:bookmarkStart w:id="2" w:name="OLE_LINK5"/>
      <w:bookmarkStart w:id="3" w:name="OLE_LINK6"/>
      <w:r w:rsidRPr="008B77CE">
        <w:rPr>
          <w:rFonts w:ascii="Microsoft YaHei" w:eastAsia="Microsoft YaHei" w:hAnsi="Microsoft YaHei" w:hint="eastAsia"/>
          <w:color w:val="000000" w:themeColor="text1"/>
        </w:rPr>
        <w:t>Dapgas.places</w:t>
      </w:r>
      <w:bookmarkEnd w:id="2"/>
      <w:bookmarkEnd w:id="3"/>
      <w:r w:rsidRPr="008B77CE">
        <w:rPr>
          <w:rFonts w:ascii="Microsoft YaHei" w:eastAsia="Microsoft YaHei" w:hAnsi="Microsoft YaHei" w:hint="eastAsia"/>
          <w:color w:val="000000" w:themeColor="text1"/>
        </w:rPr>
        <w:t xml:space="preserve">指定运行时place数 </w:t>
      </w:r>
    </w:p>
    <w:p w14:paraId="1D954E09" w14:textId="77777777" w:rsidR="00570B75" w:rsidRPr="008B77CE" w:rsidRDefault="0071240D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运行截图，Dapgas.places=10：</w:t>
      </w:r>
    </w:p>
    <w:p w14:paraId="03DF721C" w14:textId="77777777" w:rsidR="00570B75" w:rsidRPr="008B77CE" w:rsidRDefault="00570B75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编译：</w:t>
      </w:r>
    </w:p>
    <w:p w14:paraId="2E29508C" w14:textId="77777777" w:rsidR="0071240D" w:rsidRPr="008B77CE" w:rsidRDefault="00570B75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0E49C7C0" wp14:editId="3F80BF22">
            <wp:extent cx="5732145" cy="29083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1-06 下午5.2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36E" w14:textId="77777777" w:rsidR="00570B75" w:rsidRPr="008B77CE" w:rsidRDefault="00570B75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运行：</w:t>
      </w:r>
    </w:p>
    <w:p w14:paraId="6A389AE5" w14:textId="77777777" w:rsidR="0071240D" w:rsidRDefault="00962EC4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noProof/>
          <w:color w:val="000000" w:themeColor="text1"/>
          <w:sz w:val="30"/>
          <w:szCs w:val="30"/>
        </w:rPr>
        <w:drawing>
          <wp:inline distT="0" distB="0" distL="0" distR="0" wp14:anchorId="49313F89" wp14:editId="015F4FDA">
            <wp:extent cx="5732145" cy="21247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1-06 下午5.26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044F" w14:textId="315F3693" w:rsidR="00E30300" w:rsidRDefault="00E30300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注意事项：</w:t>
      </w:r>
    </w:p>
    <w:p w14:paraId="48BC2E45" w14:textId="53F9D746" w:rsidR="00E30300" w:rsidRPr="00D159D9" w:rsidRDefault="00E30300" w:rsidP="00030B49">
      <w:pPr>
        <w:ind w:firstLine="1420"/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E30300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1.</w:t>
      </w:r>
      <w:r w:rsidR="00D159D9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java中：</w:t>
      </w:r>
      <w:r w:rsidR="00030B49" w:rsidRPr="00030B49">
        <w:rPr>
          <w:rFonts w:ascii="Helvetica" w:eastAsia="Times New Roman" w:hAnsi="Helvetica"/>
          <w:color w:val="FF0000"/>
          <w:sz w:val="21"/>
          <w:szCs w:val="21"/>
        </w:rPr>
        <w:t xml:space="preserve"> </w:t>
      </w:r>
      <w:r w:rsidR="00030B49" w:rsidRPr="00030B49">
        <w:rPr>
          <w:rFonts w:ascii="Microsoft YaHei" w:eastAsia="Microsoft YaHei" w:hAnsi="Microsoft YaHei"/>
          <w:color w:val="000000" w:themeColor="text1"/>
          <w:sz w:val="30"/>
          <w:szCs w:val="30"/>
        </w:rPr>
        <w:t>-D&lt;名称&gt;=&lt;值&gt;：设置系统属性 </w:t>
      </w:r>
    </w:p>
    <w:p w14:paraId="657453DD" w14:textId="1F5365BE" w:rsidR="00E30300" w:rsidRPr="00E30300" w:rsidRDefault="00E30300" w:rsidP="00E30300">
      <w:pPr>
        <w:ind w:firstLine="1420"/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E30300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2.</w:t>
      </w:r>
      <w:r w:rsidR="00D159D9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编译和运行程序时：使用权限的名或者相对路径，教程中直接cd到程序所在的文件夹下。</w:t>
      </w:r>
    </w:p>
    <w:p w14:paraId="189B3C48" w14:textId="77777777" w:rsidR="00C77D6B" w:rsidRPr="008B77CE" w:rsidRDefault="00C77D6B" w:rsidP="00145C0C">
      <w:pPr>
        <w:pStyle w:val="afc"/>
        <w:numPr>
          <w:ilvl w:val="0"/>
          <w:numId w:val="5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8B77CE">
        <w:rPr>
          <w:rFonts w:ascii="Microsoft YaHei" w:eastAsia="Microsoft YaHei" w:hAnsi="Microsoft YaHei" w:hint="eastAsia"/>
          <w:color w:val="000000" w:themeColor="text1"/>
          <w:highlight w:val="yellow"/>
        </w:rPr>
        <w:t>通过安装</w:t>
      </w:r>
      <w:r w:rsidR="00E37F0F" w:rsidRPr="008B77CE">
        <w:rPr>
          <w:rFonts w:ascii="Microsoft YaHei" w:eastAsia="Microsoft YaHei" w:hAnsi="Microsoft YaHei" w:hint="eastAsia"/>
          <w:color w:val="000000" w:themeColor="text1"/>
          <w:highlight w:val="yellow"/>
        </w:rPr>
        <w:t>插件，在eclipse上运行</w:t>
      </w:r>
      <w:r w:rsidR="000150C1" w:rsidRPr="008B77CE">
        <w:rPr>
          <w:rFonts w:ascii="Microsoft YaHei" w:eastAsia="Microsoft YaHei" w:hAnsi="Microsoft YaHei" w:hint="eastAsia"/>
          <w:color w:val="000000" w:themeColor="text1"/>
        </w:rPr>
        <w:t>：</w:t>
      </w:r>
    </w:p>
    <w:p w14:paraId="16644EA8" w14:textId="77777777" w:rsidR="0071240D" w:rsidRDefault="0071240D" w:rsidP="0071240D">
      <w:pP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</w:pPr>
      <w:r w:rsidRPr="008B77CE">
        <w:rPr>
          <w:rFonts w:ascii="Microsoft YaHei" w:eastAsia="Microsoft YaHei" w:hAnsi="Microsoft YaHei" w:hint="eastAsia"/>
          <w:sz w:val="30"/>
          <w:szCs w:val="30"/>
        </w:rPr>
        <w:t>通过网站</w:t>
      </w:r>
      <w:hyperlink r:id="rId10" w:history="1">
        <w:r w:rsidRPr="008B77CE">
          <w:rPr>
            <w:rFonts w:ascii="Microsoft YaHei" w:eastAsia="Microsoft YaHei" w:hAnsi="Microsoft YaHei"/>
            <w:color w:val="892005"/>
            <w:sz w:val="30"/>
            <w:szCs w:val="30"/>
            <w:u w:val="single"/>
            <w:bdr w:val="none" w:sz="0" w:space="0" w:color="auto" w:frame="1"/>
          </w:rPr>
          <w:t>archive</w:t>
        </w:r>
      </w:hyperlink>
      <w:r w:rsidRPr="008B77CE">
        <w:rPr>
          <w:rFonts w:ascii="Microsoft YaHei" w:eastAsia="Microsoft YaHei" w:hAnsi="Microsoft YaHei"/>
          <w:color w:val="111111"/>
          <w:sz w:val="30"/>
          <w:szCs w:val="30"/>
          <w:shd w:val="clear" w:color="auto" w:fill="FFFFFF"/>
        </w:rPr>
        <w:t> </w:t>
      </w:r>
      <w:r w:rsidRPr="008B77CE"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下载</w:t>
      </w:r>
      <w:bookmarkStart w:id="4" w:name="OLE_LINK3"/>
      <w:bookmarkStart w:id="5" w:name="OLE_LINK4"/>
      <w:r w:rsidRPr="008B77CE">
        <w:rPr>
          <w:rFonts w:ascii="Microsoft YaHei" w:eastAsia="Microsoft YaHei" w:hAnsi="Microsoft YaHei"/>
          <w:color w:val="FF0000"/>
          <w:sz w:val="30"/>
          <w:szCs w:val="30"/>
          <w:shd w:val="clear" w:color="auto" w:fill="FFFFFF"/>
        </w:rPr>
        <w:t>apgas-update-site-1</w:t>
      </w:r>
      <w:bookmarkEnd w:id="4"/>
      <w:bookmarkEnd w:id="5"/>
      <w:r w:rsidRPr="008B77CE"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文件，在eclipse中的</w:t>
      </w:r>
      <w:r w:rsidRPr="00E30300">
        <w:rPr>
          <w:rFonts w:ascii="Microsoft YaHei" w:eastAsia="Microsoft YaHei" w:hAnsi="Microsoft YaHei" w:hint="eastAsia"/>
          <w:color w:val="FF0000"/>
          <w:sz w:val="30"/>
          <w:szCs w:val="30"/>
          <w:shd w:val="clear" w:color="auto" w:fill="FFFFFF"/>
        </w:rPr>
        <w:t>Help</w:t>
      </w:r>
      <w:r w:rsidRPr="008B77CE"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--&gt;</w:t>
      </w:r>
      <w:r w:rsidRPr="00E30300">
        <w:rPr>
          <w:rFonts w:ascii="Microsoft YaHei" w:eastAsia="Microsoft YaHei" w:hAnsi="Microsoft YaHei" w:hint="eastAsia"/>
          <w:color w:val="FF0000"/>
          <w:sz w:val="30"/>
          <w:szCs w:val="30"/>
          <w:shd w:val="clear" w:color="auto" w:fill="FFFFFF"/>
        </w:rPr>
        <w:t>Install New Software</w:t>
      </w:r>
      <w:r w:rsidRPr="008B77CE">
        <w:rPr>
          <w:rFonts w:ascii="Microsoft YaHei" w:eastAsia="Microsoft YaHei" w:hAnsi="Microsoft YaHei" w:hint="eastAsia"/>
          <w:color w:val="111111"/>
          <w:sz w:val="30"/>
          <w:szCs w:val="30"/>
          <w:shd w:val="clear" w:color="auto" w:fill="FFFFFF"/>
        </w:rPr>
        <w:t>安装插件</w:t>
      </w:r>
      <w:r w:rsidRPr="008B77CE">
        <w:rPr>
          <w:rFonts w:ascii="Microsoft YaHei" w:eastAsia="Microsoft YaHei" w:hAnsi="Microsoft YaHei"/>
          <w:color w:val="FF0000"/>
          <w:sz w:val="30"/>
          <w:szCs w:val="30"/>
          <w:shd w:val="clear" w:color="auto" w:fill="FFFFFF"/>
        </w:rPr>
        <w:t>apgas-update-site-1</w:t>
      </w: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。</w:t>
      </w:r>
    </w:p>
    <w:p w14:paraId="0DD21278" w14:textId="4EF21153" w:rsidR="002649CE" w:rsidRDefault="002649CE" w:rsidP="0071240D">
      <w:pP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欲使用apgas</w:t>
      </w:r>
      <w:r w:rsidR="00DD0E6A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的项目</w:t>
      </w:r>
      <w: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在</w:t>
      </w:r>
      <w:r w:rsidR="00DD0E6A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eclipse中：</w:t>
      </w:r>
    </w:p>
    <w:p w14:paraId="2A7B156F" w14:textId="0846FD35" w:rsidR="00DD0E6A" w:rsidRPr="002649CE" w:rsidRDefault="00DD0E6A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  <w:shd w:val="clear" w:color="auto" w:fill="FFFFFF"/>
        </w:rPr>
      </w:pPr>
      <w:r w:rsidRPr="00DD0E6A">
        <w:rPr>
          <w:rFonts w:ascii="Microsoft YaHei" w:eastAsia="Microsoft YaHei" w:hAnsi="Microsoft YaHei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266C8856" wp14:editId="2CB719EB">
            <wp:extent cx="3111500" cy="1841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F73" w14:textId="77777777" w:rsidR="000E3F72" w:rsidRDefault="0071240D" w:rsidP="0071240D">
      <w:pP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指定place=10</w:t>
      </w:r>
      <w:r w:rsidR="000E3F72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:</w:t>
      </w:r>
    </w:p>
    <w:p w14:paraId="5331A6BF" w14:textId="440EBEA7" w:rsidR="000E3F72" w:rsidRDefault="000E3F72" w:rsidP="0071240D">
      <w:pPr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</w:pPr>
      <w:bookmarkStart w:id="6" w:name="_GoBack"/>
      <w:bookmarkEnd w:id="6"/>
      <w:r w:rsidRPr="000E3F72">
        <w:rPr>
          <w:noProof/>
        </w:rPr>
        <w:lastRenderedPageBreak/>
        <w:t xml:space="preserve"> </w:t>
      </w:r>
      <w:r w:rsidRPr="000E3F72">
        <w:rPr>
          <w:rFonts w:ascii="Microsoft YaHei" w:eastAsia="Microsoft YaHei" w:hAnsi="Microsoft YaHei"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 wp14:anchorId="61118BF2" wp14:editId="7932B2B4">
            <wp:extent cx="36576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34DC" w14:textId="32D6BD56" w:rsidR="0071240D" w:rsidRPr="008B77CE" w:rsidRDefault="0071240D" w:rsidP="0071240D">
      <w:pPr>
        <w:rPr>
          <w:rFonts w:ascii="Microsoft YaHei" w:eastAsia="Microsoft YaHei" w:hAnsi="Microsoft YaHei"/>
          <w:color w:val="000000" w:themeColor="text1"/>
          <w:sz w:val="30"/>
          <w:szCs w:val="30"/>
          <w:shd w:val="clear" w:color="auto" w:fill="FFFFFF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  <w:shd w:val="clear" w:color="auto" w:fill="FFFFFF"/>
        </w:rPr>
        <w:t>运行截图：</w:t>
      </w:r>
    </w:p>
    <w:p w14:paraId="6B3AADBE" w14:textId="77777777" w:rsidR="0071240D" w:rsidRPr="008B77CE" w:rsidRDefault="0071240D" w:rsidP="0071240D">
      <w:pPr>
        <w:rPr>
          <w:rFonts w:ascii="Microsoft YaHei" w:eastAsia="Microsoft YaHei" w:hAnsi="Microsoft YaHei"/>
          <w:sz w:val="30"/>
          <w:szCs w:val="30"/>
        </w:rPr>
      </w:pPr>
      <w:r w:rsidRPr="008B77CE">
        <w:rPr>
          <w:rFonts w:ascii="Microsoft YaHei" w:eastAsia="Microsoft YaHei" w:hAnsi="Microsoft YaHei" w:hint="eastAsia"/>
          <w:noProof/>
          <w:sz w:val="30"/>
          <w:szCs w:val="30"/>
        </w:rPr>
        <w:drawing>
          <wp:inline distT="0" distB="0" distL="0" distR="0" wp14:anchorId="408712F2" wp14:editId="18EEA2F6">
            <wp:extent cx="5732145" cy="36144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3959" w14:textId="77777777" w:rsidR="00570B75" w:rsidRPr="008B77CE" w:rsidRDefault="00570B75" w:rsidP="000150C1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  <w:highlight w:val="yellow"/>
        </w:rPr>
        <w:t>注意：</w:t>
      </w:r>
    </w:p>
    <w:p w14:paraId="332CF7C1" w14:textId="77777777" w:rsidR="000150C1" w:rsidRPr="008B77CE" w:rsidRDefault="00570B75" w:rsidP="000150C1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官网上</w:t>
      </w:r>
    </w:p>
    <w:p w14:paraId="5F297A95" w14:textId="77777777" w:rsidR="00570B75" w:rsidRPr="008B77CE" w:rsidRDefault="00570B75" w:rsidP="00570B7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hAnsi="Courier New" w:cs="Courier New"/>
          <w:i/>
          <w:iCs/>
          <w:color w:val="AC3400"/>
          <w:sz w:val="30"/>
          <w:szCs w:val="30"/>
        </w:rPr>
      </w:pPr>
      <w:r w:rsidRPr="008B77CE">
        <w:rPr>
          <w:rFonts w:ascii="Courier New" w:hAnsi="Courier New" w:cs="Courier New"/>
          <w:i/>
          <w:iCs/>
          <w:color w:val="AC3400"/>
          <w:sz w:val="30"/>
          <w:szCs w:val="30"/>
        </w:rPr>
        <w:t>$ git clone https://github.com/x10-lang/x10.git</w:t>
      </w:r>
      <w:r w:rsidRPr="008B77CE">
        <w:rPr>
          <w:rFonts w:ascii="Courier New" w:hAnsi="Courier New" w:cs="Courier New"/>
          <w:i/>
          <w:iCs/>
          <w:color w:val="AC3400"/>
          <w:sz w:val="30"/>
          <w:szCs w:val="30"/>
        </w:rPr>
        <w:br/>
        <w:t>$ cd x10/apgas</w:t>
      </w:r>
      <w:r w:rsidRPr="008B77CE">
        <w:rPr>
          <w:rFonts w:ascii="Courier New" w:hAnsi="Courier New" w:cs="Courier New"/>
          <w:i/>
          <w:iCs/>
          <w:color w:val="AC3400"/>
          <w:sz w:val="30"/>
          <w:szCs w:val="30"/>
        </w:rPr>
        <w:br/>
        <w:t>$ ant</w:t>
      </w:r>
    </w:p>
    <w:p w14:paraId="55508D4E" w14:textId="77777777" w:rsidR="00570B75" w:rsidRPr="008B77CE" w:rsidRDefault="00570B75" w:rsidP="000150C1">
      <w:pPr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lastRenderedPageBreak/>
        <w:t>跑不通，通过ant指令，生成出来的</w:t>
      </w:r>
      <w:r w:rsidR="004D4F4C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apgas/lib/</w:t>
      </w:r>
      <w:r w:rsidR="004D4F4C" w:rsidRPr="008B77CE">
        <w:rPr>
          <w:rFonts w:ascii="Microsoft YaHei" w:eastAsia="Microsoft YaHei" w:hAnsi="Microsoft YaHei"/>
          <w:color w:val="000000" w:themeColor="text1"/>
          <w:sz w:val="30"/>
          <w:szCs w:val="30"/>
        </w:rPr>
        <w:t>hazelcast.jar</w:t>
      </w:r>
      <w:r w:rsidR="004D4F4C" w:rsidRPr="008B77CE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在运行时会报错。</w:t>
      </w:r>
    </w:p>
    <w:sectPr w:rsidR="00570B75" w:rsidRPr="008B77CE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05A51" w14:textId="77777777" w:rsidR="00A20493" w:rsidRDefault="00A20493">
      <w:r>
        <w:separator/>
      </w:r>
    </w:p>
    <w:p w14:paraId="02E5DC9A" w14:textId="77777777" w:rsidR="00A20493" w:rsidRDefault="00A20493"/>
  </w:endnote>
  <w:endnote w:type="continuationSeparator" w:id="0">
    <w:p w14:paraId="62B49D1E" w14:textId="77777777" w:rsidR="00A20493" w:rsidRDefault="00A20493">
      <w:r>
        <w:continuationSeparator/>
      </w:r>
    </w:p>
    <w:p w14:paraId="45FC699B" w14:textId="77777777" w:rsidR="00A20493" w:rsidRDefault="00A20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F95D1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F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A8D99" w14:textId="77777777" w:rsidR="00A20493" w:rsidRDefault="00A20493">
      <w:r>
        <w:separator/>
      </w:r>
    </w:p>
    <w:p w14:paraId="6D46DCAE" w14:textId="77777777" w:rsidR="00A20493" w:rsidRDefault="00A20493"/>
  </w:footnote>
  <w:footnote w:type="continuationSeparator" w:id="0">
    <w:p w14:paraId="01444FE7" w14:textId="77777777" w:rsidR="00A20493" w:rsidRDefault="00A20493">
      <w:r>
        <w:continuationSeparator/>
      </w:r>
    </w:p>
    <w:p w14:paraId="34BA0CDD" w14:textId="77777777" w:rsidR="00A20493" w:rsidRDefault="00A204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D676A"/>
    <w:multiLevelType w:val="hybridMultilevel"/>
    <w:tmpl w:val="597AF96E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4">
    <w:nsid w:val="50C00CA5"/>
    <w:multiLevelType w:val="hybridMultilevel"/>
    <w:tmpl w:val="B58668E8"/>
    <w:lvl w:ilvl="0" w:tplc="313638DC">
      <w:start w:val="1"/>
      <w:numFmt w:val="bullet"/>
      <w:lvlText w:val=""/>
      <w:lvlJc w:val="left"/>
      <w:pPr>
        <w:ind w:left="10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5">
    <w:nsid w:val="55765B8C"/>
    <w:multiLevelType w:val="hybridMultilevel"/>
    <w:tmpl w:val="9A4CD952"/>
    <w:lvl w:ilvl="0" w:tplc="313638DC">
      <w:start w:val="1"/>
      <w:numFmt w:val="bullet"/>
      <w:lvlText w:val=""/>
      <w:lvlJc w:val="left"/>
      <w:pPr>
        <w:ind w:left="9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CE"/>
    <w:rsid w:val="000150C1"/>
    <w:rsid w:val="00030B49"/>
    <w:rsid w:val="000A2FA8"/>
    <w:rsid w:val="000E3F72"/>
    <w:rsid w:val="00145C0C"/>
    <w:rsid w:val="002649CE"/>
    <w:rsid w:val="0036352D"/>
    <w:rsid w:val="004D4F4C"/>
    <w:rsid w:val="004F1D8B"/>
    <w:rsid w:val="00533586"/>
    <w:rsid w:val="00547C66"/>
    <w:rsid w:val="00570B75"/>
    <w:rsid w:val="00591118"/>
    <w:rsid w:val="00683B56"/>
    <w:rsid w:val="0071240D"/>
    <w:rsid w:val="008B77CE"/>
    <w:rsid w:val="008F1C34"/>
    <w:rsid w:val="00931CFA"/>
    <w:rsid w:val="00962EC4"/>
    <w:rsid w:val="009E1AE3"/>
    <w:rsid w:val="00A20493"/>
    <w:rsid w:val="00B156CE"/>
    <w:rsid w:val="00C35F1A"/>
    <w:rsid w:val="00C77D6B"/>
    <w:rsid w:val="00C9613D"/>
    <w:rsid w:val="00D159D9"/>
    <w:rsid w:val="00DD0E6A"/>
    <w:rsid w:val="00E30300"/>
    <w:rsid w:val="00E37F0F"/>
    <w:rsid w:val="00F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D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1240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GB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GB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GB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GB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GB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val="en-GB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val="en-GB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val="en-GB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val="en-GB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145C0C"/>
    <w:pPr>
      <w:spacing w:after="120" w:line="259" w:lineRule="auto"/>
      <w:ind w:firstLineChars="200" w:firstLine="420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HTML">
    <w:name w:val="HTML Preformatted"/>
    <w:basedOn w:val="a1"/>
    <w:link w:val="HTML0"/>
    <w:uiPriority w:val="99"/>
    <w:unhideWhenUsed/>
    <w:rsid w:val="00145C0C"/>
    <w:pPr>
      <w:spacing w:after="120" w:line="259" w:lineRule="auto"/>
    </w:pPr>
    <w:rPr>
      <w:rFonts w:ascii="Courier" w:hAnsi="Courier" w:cstheme="minorBidi"/>
      <w:color w:val="595959" w:themeColor="text1" w:themeTint="A6"/>
      <w:sz w:val="20"/>
      <w:szCs w:val="20"/>
      <w:lang w:val="en-GB"/>
    </w:rPr>
  </w:style>
  <w:style w:type="character" w:customStyle="1" w:styleId="HTML0">
    <w:name w:val="HTML 预设格式字符"/>
    <w:basedOn w:val="a2"/>
    <w:link w:val="HTML"/>
    <w:uiPriority w:val="99"/>
    <w:rsid w:val="00145C0C"/>
    <w:rPr>
      <w:rFonts w:ascii="Courier" w:hAnsi="Courier"/>
      <w:sz w:val="20"/>
      <w:szCs w:val="20"/>
      <w:lang w:val="en-GB" w:eastAsia="zh-CN"/>
    </w:rPr>
  </w:style>
  <w:style w:type="character" w:customStyle="1" w:styleId="apple-converted-space">
    <w:name w:val="apple-converted-space"/>
    <w:basedOn w:val="a2"/>
    <w:rsid w:val="0071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x10-lang/x10/releases/download/APGAS_v1.0/apgas-1.0.0.zi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x10-lang/x10/releases/download/APGAS_v1.0/apgas-update-site-1.0.0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xinghua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</TotalTime>
  <Pages>4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393782936@qq.com</dc:creator>
  <cp:keywords/>
  <dc:description/>
  <cp:lastModifiedBy>393782936@qq.com</cp:lastModifiedBy>
  <cp:revision>5</cp:revision>
  <cp:lastPrinted>2018-11-06T09:33:00Z</cp:lastPrinted>
  <dcterms:created xsi:type="dcterms:W3CDTF">2018-11-06T09:42:00Z</dcterms:created>
  <dcterms:modified xsi:type="dcterms:W3CDTF">2018-11-15T07:54:00Z</dcterms:modified>
</cp:coreProperties>
</file>